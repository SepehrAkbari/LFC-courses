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50C9A" w14:textId="42BE4A6B" w:rsidR="005452D3" w:rsidRPr="00C41223" w:rsidRDefault="00C41223">
      <w:pPr>
        <w:pStyle w:val="Heading1"/>
        <w:rPr>
          <w:b/>
          <w:bCs/>
          <w:color w:val="C00000"/>
        </w:rPr>
      </w:pPr>
      <w:r w:rsidRPr="00C41223">
        <w:rPr>
          <w:b/>
          <w:bCs/>
          <w:color w:val="C00000"/>
        </w:rPr>
        <w:t>Think Pair Share Worksheet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180"/>
        <w:gridCol w:w="535"/>
        <w:gridCol w:w="7555"/>
      </w:tblGrid>
      <w:tr w:rsidR="00C41223" w14:paraId="264224B8" w14:textId="77777777" w:rsidTr="00C41223">
        <w:trPr>
          <w:trHeight w:val="503"/>
        </w:trPr>
        <w:tc>
          <w:tcPr>
            <w:tcW w:w="1080" w:type="dxa"/>
            <w:vAlign w:val="bottom"/>
          </w:tcPr>
          <w:p w14:paraId="087182F1" w14:textId="3FE42EC8" w:rsidR="00C41223" w:rsidRDefault="00C41223" w:rsidP="00C41223">
            <w:r>
              <w:t>Name:</w:t>
            </w:r>
          </w:p>
        </w:tc>
        <w:tc>
          <w:tcPr>
            <w:tcW w:w="8270" w:type="dxa"/>
            <w:gridSpan w:val="3"/>
            <w:tcBorders>
              <w:bottom w:val="single" w:sz="4" w:space="0" w:color="auto"/>
            </w:tcBorders>
            <w:vAlign w:val="bottom"/>
          </w:tcPr>
          <w:p w14:paraId="05B906AF" w14:textId="07EB84DA" w:rsidR="00C41223" w:rsidRDefault="00C41223" w:rsidP="00C41223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0"/>
          </w:p>
        </w:tc>
      </w:tr>
      <w:tr w:rsidR="00C41223" w14:paraId="75C67B6B" w14:textId="77777777" w:rsidTr="00C41223">
        <w:trPr>
          <w:trHeight w:val="503"/>
        </w:trPr>
        <w:tc>
          <w:tcPr>
            <w:tcW w:w="1080" w:type="dxa"/>
            <w:vAlign w:val="bottom"/>
          </w:tcPr>
          <w:p w14:paraId="24DDC715" w14:textId="1D1BBBE2" w:rsidR="00C41223" w:rsidRDefault="00C41223" w:rsidP="00C41223">
            <w:r>
              <w:t>Date:</w:t>
            </w:r>
          </w:p>
        </w:tc>
        <w:tc>
          <w:tcPr>
            <w:tcW w:w="8270" w:type="dxa"/>
            <w:gridSpan w:val="3"/>
            <w:tcBorders>
              <w:bottom w:val="single" w:sz="4" w:space="0" w:color="auto"/>
            </w:tcBorders>
            <w:vAlign w:val="bottom"/>
          </w:tcPr>
          <w:p w14:paraId="6B2B436C" w14:textId="55BD1F6D" w:rsidR="00C41223" w:rsidRDefault="005C110A" w:rsidP="00C41223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C41223" w14:paraId="4BC55503" w14:textId="77777777" w:rsidTr="00C41223">
        <w:trPr>
          <w:trHeight w:val="494"/>
        </w:trPr>
        <w:tc>
          <w:tcPr>
            <w:tcW w:w="1080" w:type="dxa"/>
            <w:vAlign w:val="bottom"/>
          </w:tcPr>
          <w:p w14:paraId="528762B6" w14:textId="004E6001" w:rsidR="00C41223" w:rsidRDefault="00C41223" w:rsidP="00C41223">
            <w:r>
              <w:t>Topic:</w:t>
            </w:r>
          </w:p>
        </w:tc>
        <w:tc>
          <w:tcPr>
            <w:tcW w:w="82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E2BEFA" w14:textId="29F76538" w:rsidR="00C41223" w:rsidRDefault="00C41223" w:rsidP="00C41223"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"/>
          </w:p>
        </w:tc>
      </w:tr>
      <w:tr w:rsidR="00C41223" w:rsidRPr="00C41223" w14:paraId="0D3FD1F1" w14:textId="77777777" w:rsidTr="00C41223">
        <w:trPr>
          <w:trHeight w:val="63"/>
        </w:trPr>
        <w:tc>
          <w:tcPr>
            <w:tcW w:w="1795" w:type="dxa"/>
            <w:gridSpan w:val="3"/>
            <w:tcBorders>
              <w:bottom w:val="single" w:sz="4" w:space="0" w:color="auto"/>
            </w:tcBorders>
            <w:vAlign w:val="bottom"/>
          </w:tcPr>
          <w:p w14:paraId="04EF6844" w14:textId="77777777" w:rsidR="00C41223" w:rsidRPr="00C41223" w:rsidRDefault="00C41223" w:rsidP="00C41223">
            <w:pPr>
              <w:rPr>
                <w:sz w:val="8"/>
                <w:szCs w:val="8"/>
              </w:rPr>
            </w:pPr>
          </w:p>
        </w:tc>
        <w:tc>
          <w:tcPr>
            <w:tcW w:w="755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7F99E5" w14:textId="77777777" w:rsidR="00C41223" w:rsidRPr="00C41223" w:rsidRDefault="00C41223" w:rsidP="00C41223">
            <w:pPr>
              <w:rPr>
                <w:sz w:val="8"/>
                <w:szCs w:val="8"/>
              </w:rPr>
            </w:pPr>
          </w:p>
        </w:tc>
      </w:tr>
      <w:tr w:rsidR="00C41223" w14:paraId="0D781085" w14:textId="77777777" w:rsidTr="00C41223">
        <w:trPr>
          <w:trHeight w:val="2456"/>
        </w:trPr>
        <w:tc>
          <w:tcPr>
            <w:tcW w:w="179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551E74C" w14:textId="77777777" w:rsidR="00C41223" w:rsidRDefault="00C41223" w:rsidP="00C41223">
            <w:r>
              <w:t xml:space="preserve">Your </w:t>
            </w:r>
          </w:p>
          <w:p w14:paraId="6C5B25E9" w14:textId="2D7A3BB9" w:rsidR="00C41223" w:rsidRDefault="00C41223" w:rsidP="00C41223">
            <w:r>
              <w:t>Thoughts:</w:t>
            </w:r>
          </w:p>
        </w:tc>
        <w:tc>
          <w:tcPr>
            <w:tcW w:w="7555" w:type="dxa"/>
            <w:tcBorders>
              <w:top w:val="single" w:sz="4" w:space="0" w:color="auto"/>
              <w:bottom w:val="single" w:sz="4" w:space="0" w:color="auto"/>
            </w:tcBorders>
          </w:tcPr>
          <w:p w14:paraId="7FCA42F8" w14:textId="51C4262D" w:rsidR="00C41223" w:rsidRDefault="00C41223" w:rsidP="00C41223">
            <w: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>
              <w:instrText xml:space="preserve"> FORMTEXT </w:instrText>
            </w:r>
            <w:r>
              <w:fldChar w:fldCharType="separate"/>
            </w:r>
            <w:r w:rsidR="00F979DF">
              <w:t> </w:t>
            </w:r>
            <w:r w:rsidR="00F979DF">
              <w:t> </w:t>
            </w:r>
            <w:r w:rsidR="00F979DF">
              <w:t> </w:t>
            </w:r>
            <w:r w:rsidR="00F979DF">
              <w:t> </w:t>
            </w:r>
            <w:r w:rsidR="00F979DF">
              <w:t> </w:t>
            </w:r>
            <w:r>
              <w:fldChar w:fldCharType="end"/>
            </w:r>
            <w:bookmarkEnd w:id="2"/>
          </w:p>
        </w:tc>
      </w:tr>
      <w:tr w:rsidR="00C41223" w:rsidRPr="00C41223" w14:paraId="01FC1BDE" w14:textId="77777777" w:rsidTr="00C41223">
        <w:trPr>
          <w:trHeight w:val="71"/>
        </w:trPr>
        <w:tc>
          <w:tcPr>
            <w:tcW w:w="1795" w:type="dxa"/>
            <w:gridSpan w:val="3"/>
            <w:tcBorders>
              <w:top w:val="single" w:sz="4" w:space="0" w:color="auto"/>
            </w:tcBorders>
          </w:tcPr>
          <w:p w14:paraId="0E4F5BB1" w14:textId="77777777" w:rsidR="00C41223" w:rsidRPr="00C41223" w:rsidRDefault="00C41223" w:rsidP="00C41223">
            <w:pPr>
              <w:rPr>
                <w:sz w:val="10"/>
                <w:szCs w:val="10"/>
              </w:rPr>
            </w:pPr>
          </w:p>
        </w:tc>
        <w:tc>
          <w:tcPr>
            <w:tcW w:w="7555" w:type="dxa"/>
            <w:tcBorders>
              <w:top w:val="single" w:sz="4" w:space="0" w:color="auto"/>
            </w:tcBorders>
          </w:tcPr>
          <w:p w14:paraId="157D463C" w14:textId="77777777" w:rsidR="00C41223" w:rsidRPr="00C41223" w:rsidRDefault="00C41223" w:rsidP="00C41223">
            <w:pPr>
              <w:rPr>
                <w:sz w:val="10"/>
                <w:szCs w:val="10"/>
              </w:rPr>
            </w:pPr>
          </w:p>
        </w:tc>
      </w:tr>
      <w:tr w:rsidR="00C41223" w14:paraId="78190571" w14:textId="77777777" w:rsidTr="00C41223">
        <w:tc>
          <w:tcPr>
            <w:tcW w:w="1260" w:type="dxa"/>
            <w:gridSpan w:val="2"/>
          </w:tcPr>
          <w:p w14:paraId="521E6B7F" w14:textId="27E20B77" w:rsidR="00C41223" w:rsidRDefault="00C41223" w:rsidP="00C41223">
            <w:r>
              <w:t>Partner:</w:t>
            </w:r>
          </w:p>
        </w:tc>
        <w:tc>
          <w:tcPr>
            <w:tcW w:w="8090" w:type="dxa"/>
            <w:gridSpan w:val="2"/>
            <w:tcBorders>
              <w:bottom w:val="single" w:sz="4" w:space="0" w:color="auto"/>
            </w:tcBorders>
          </w:tcPr>
          <w:p w14:paraId="740ED547" w14:textId="38F19725" w:rsidR="00C41223" w:rsidRDefault="00C41223" w:rsidP="00C41223">
            <w: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C41223" w:rsidRPr="00C41223" w14:paraId="23D94AD6" w14:textId="77777777" w:rsidTr="00C41223">
        <w:tc>
          <w:tcPr>
            <w:tcW w:w="1795" w:type="dxa"/>
            <w:gridSpan w:val="3"/>
            <w:tcBorders>
              <w:bottom w:val="single" w:sz="4" w:space="0" w:color="auto"/>
            </w:tcBorders>
          </w:tcPr>
          <w:p w14:paraId="261161D2" w14:textId="77777777" w:rsidR="00C41223" w:rsidRPr="00C41223" w:rsidRDefault="00C41223" w:rsidP="00C41223">
            <w:pPr>
              <w:rPr>
                <w:sz w:val="8"/>
                <w:szCs w:val="8"/>
              </w:rPr>
            </w:pPr>
          </w:p>
        </w:tc>
        <w:tc>
          <w:tcPr>
            <w:tcW w:w="7555" w:type="dxa"/>
            <w:tcBorders>
              <w:top w:val="single" w:sz="4" w:space="0" w:color="auto"/>
              <w:bottom w:val="single" w:sz="4" w:space="0" w:color="auto"/>
            </w:tcBorders>
          </w:tcPr>
          <w:p w14:paraId="03E28371" w14:textId="77777777" w:rsidR="00C41223" w:rsidRPr="00C41223" w:rsidRDefault="00C41223" w:rsidP="00C41223">
            <w:pPr>
              <w:rPr>
                <w:sz w:val="8"/>
                <w:szCs w:val="8"/>
              </w:rPr>
            </w:pPr>
          </w:p>
        </w:tc>
      </w:tr>
      <w:tr w:rsidR="00C41223" w14:paraId="4ED1B7A2" w14:textId="77777777" w:rsidTr="00C41223">
        <w:tc>
          <w:tcPr>
            <w:tcW w:w="179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2F2BB9B" w14:textId="1FD2A832" w:rsidR="00C41223" w:rsidRDefault="00C41223" w:rsidP="00C41223">
            <w:r>
              <w:t>Paired Thoughts:</w:t>
            </w:r>
          </w:p>
        </w:tc>
        <w:tc>
          <w:tcPr>
            <w:tcW w:w="7555" w:type="dxa"/>
            <w:tcBorders>
              <w:top w:val="single" w:sz="4" w:space="0" w:color="auto"/>
              <w:bottom w:val="single" w:sz="4" w:space="0" w:color="auto"/>
            </w:tcBorders>
          </w:tcPr>
          <w:p w14:paraId="65141760" w14:textId="6218C3D7" w:rsidR="00C41223" w:rsidRDefault="00C41223" w:rsidP="00C41223">
            <w: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C41223" w:rsidRPr="00C41223" w14:paraId="62BA51CF" w14:textId="77777777" w:rsidTr="00C41223">
        <w:tc>
          <w:tcPr>
            <w:tcW w:w="179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8C09A51" w14:textId="77777777" w:rsidR="00C41223" w:rsidRPr="00C41223" w:rsidRDefault="00C41223" w:rsidP="00C41223">
            <w:pPr>
              <w:rPr>
                <w:sz w:val="10"/>
                <w:szCs w:val="10"/>
              </w:rPr>
            </w:pPr>
          </w:p>
        </w:tc>
        <w:tc>
          <w:tcPr>
            <w:tcW w:w="7555" w:type="dxa"/>
            <w:tcBorders>
              <w:top w:val="single" w:sz="4" w:space="0" w:color="auto"/>
              <w:bottom w:val="single" w:sz="4" w:space="0" w:color="auto"/>
            </w:tcBorders>
          </w:tcPr>
          <w:p w14:paraId="1FED03DF" w14:textId="77777777" w:rsidR="00C41223" w:rsidRPr="00C41223" w:rsidRDefault="00C41223" w:rsidP="00C41223">
            <w:pPr>
              <w:rPr>
                <w:sz w:val="10"/>
                <w:szCs w:val="10"/>
              </w:rPr>
            </w:pPr>
          </w:p>
        </w:tc>
      </w:tr>
      <w:tr w:rsidR="00C41223" w14:paraId="3B9EA08E" w14:textId="77777777" w:rsidTr="00C41223">
        <w:tc>
          <w:tcPr>
            <w:tcW w:w="179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E7EA20F" w14:textId="4B52CEA6" w:rsidR="00C41223" w:rsidRDefault="00C41223" w:rsidP="00C41223">
            <w:r>
              <w:t>Points to Share with the Class:</w:t>
            </w:r>
          </w:p>
        </w:tc>
        <w:tc>
          <w:tcPr>
            <w:tcW w:w="7555" w:type="dxa"/>
            <w:tcBorders>
              <w:top w:val="single" w:sz="4" w:space="0" w:color="auto"/>
              <w:bottom w:val="single" w:sz="4" w:space="0" w:color="auto"/>
            </w:tcBorders>
          </w:tcPr>
          <w:p w14:paraId="3B1BFBFB" w14:textId="6B1DEF9C" w:rsidR="00C41223" w:rsidRDefault="00C41223" w:rsidP="00C41223">
            <w: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14:paraId="57131A86" w14:textId="4D5B8FCD" w:rsidR="00C41223" w:rsidRPr="00C41223" w:rsidRDefault="00C41223" w:rsidP="00C41223"/>
    <w:sectPr w:rsidR="00C41223" w:rsidRPr="00C41223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57B760" w14:textId="77777777" w:rsidR="007D4284" w:rsidRDefault="007D4284">
      <w:r>
        <w:separator/>
      </w:r>
    </w:p>
    <w:p w14:paraId="342283F1" w14:textId="77777777" w:rsidR="007D4284" w:rsidRDefault="007D4284"/>
  </w:endnote>
  <w:endnote w:type="continuationSeparator" w:id="0">
    <w:p w14:paraId="6332141B" w14:textId="77777777" w:rsidR="007D4284" w:rsidRDefault="007D4284">
      <w:r>
        <w:continuationSeparator/>
      </w:r>
    </w:p>
    <w:p w14:paraId="133A4E11" w14:textId="77777777" w:rsidR="007D4284" w:rsidRDefault="007D42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2CA118" w14:textId="77777777" w:rsidR="005452D3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66568E" w14:textId="77777777" w:rsidR="007D4284" w:rsidRDefault="007D4284">
      <w:r>
        <w:separator/>
      </w:r>
    </w:p>
    <w:p w14:paraId="15138B1C" w14:textId="77777777" w:rsidR="007D4284" w:rsidRDefault="007D4284"/>
  </w:footnote>
  <w:footnote w:type="continuationSeparator" w:id="0">
    <w:p w14:paraId="252C18B7" w14:textId="77777777" w:rsidR="007D4284" w:rsidRDefault="007D4284">
      <w:r>
        <w:continuationSeparator/>
      </w:r>
    </w:p>
    <w:p w14:paraId="27BCE6F2" w14:textId="77777777" w:rsidR="007D4284" w:rsidRDefault="007D428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625432">
    <w:abstractNumId w:val="1"/>
  </w:num>
  <w:num w:numId="2" w16cid:durableId="457379236">
    <w:abstractNumId w:val="0"/>
  </w:num>
  <w:num w:numId="3" w16cid:durableId="633557587">
    <w:abstractNumId w:val="2"/>
  </w:num>
  <w:num w:numId="4" w16cid:durableId="16166741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attachedTemplate r:id="rId1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23"/>
    <w:rsid w:val="005171D4"/>
    <w:rsid w:val="005452D3"/>
    <w:rsid w:val="005C110A"/>
    <w:rsid w:val="007D4284"/>
    <w:rsid w:val="00926A53"/>
    <w:rsid w:val="00C41223"/>
    <w:rsid w:val="00F9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CB427"/>
  <w15:chartTrackingRefBased/>
  <w15:docId w15:val="{830168C5-5F9F-6E46-AFCE-9BA2D965E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table" w:styleId="TableGrid">
    <w:name w:val="Table Grid"/>
    <w:basedOn w:val="TableNormal"/>
    <w:uiPriority w:val="39"/>
    <w:rsid w:val="00C41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jamshidi/Library/Containers/com.microsoft.Word/Data/Library/Application%20Support/Microsoft/Office/16.0/DTS/en-US%7b92BC42E8-AF09-B140-896A-64038779AF08%7d/%7bBFE60BE5-17B0-3142-83D4-A5964DDA854A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Shahrzad Jamshidi</dc:creator>
  <cp:keywords/>
  <dc:description/>
  <cp:lastModifiedBy>Jamshidi, Sara (She/Her/Hers)</cp:lastModifiedBy>
  <cp:revision>3</cp:revision>
  <cp:lastPrinted>2025-08-25T04:38:00Z</cp:lastPrinted>
  <dcterms:created xsi:type="dcterms:W3CDTF">2025-08-25T04:27:00Z</dcterms:created>
  <dcterms:modified xsi:type="dcterms:W3CDTF">2025-08-25T04:39:00Z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  <property fmtid="{D5CDD505-2E9C-101B-9397-08002B2CF9AE}" pid="3" name="MSIP_Label_f2dee603-0001-4639-81f8-0608a53322f1_Enabled">
    <vt:lpwstr>true</vt:lpwstr>
  </property>
  <property fmtid="{D5CDD505-2E9C-101B-9397-08002B2CF9AE}" pid="4" name="MSIP_Label_f2dee603-0001-4639-81f8-0608a53322f1_SetDate">
    <vt:lpwstr>2025-08-25T04:36:21Z</vt:lpwstr>
  </property>
  <property fmtid="{D5CDD505-2E9C-101B-9397-08002B2CF9AE}" pid="5" name="MSIP_Label_f2dee603-0001-4639-81f8-0608a53322f1_Method">
    <vt:lpwstr>Standard</vt:lpwstr>
  </property>
  <property fmtid="{D5CDD505-2E9C-101B-9397-08002B2CF9AE}" pid="6" name="MSIP_Label_f2dee603-0001-4639-81f8-0608a53322f1_Name">
    <vt:lpwstr>defa4170-0d19-0005-0004-bc88714345d2</vt:lpwstr>
  </property>
  <property fmtid="{D5CDD505-2E9C-101B-9397-08002B2CF9AE}" pid="7" name="MSIP_Label_f2dee603-0001-4639-81f8-0608a53322f1_SiteId">
    <vt:lpwstr>b4478c05-3dd9-4e06-a7fb-5dcf72bd44ee</vt:lpwstr>
  </property>
  <property fmtid="{D5CDD505-2E9C-101B-9397-08002B2CF9AE}" pid="8" name="MSIP_Label_f2dee603-0001-4639-81f8-0608a53322f1_ActionId">
    <vt:lpwstr>2333191e-a8bf-4fbc-94f9-bc8d61d5968a</vt:lpwstr>
  </property>
  <property fmtid="{D5CDD505-2E9C-101B-9397-08002B2CF9AE}" pid="9" name="MSIP_Label_f2dee603-0001-4639-81f8-0608a53322f1_ContentBits">
    <vt:lpwstr>0</vt:lpwstr>
  </property>
  <property fmtid="{D5CDD505-2E9C-101B-9397-08002B2CF9AE}" pid="10" name="MSIP_Label_f2dee603-0001-4639-81f8-0608a53322f1_Tag">
    <vt:lpwstr>50, 3, 0, 1</vt:lpwstr>
  </property>
</Properties>
</file>